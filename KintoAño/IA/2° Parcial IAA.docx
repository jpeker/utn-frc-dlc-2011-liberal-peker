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D23" w:rsidRDefault="00BF1D23">
      <w:r>
        <w:rPr>
          <w:noProof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margin-left:-22.45pt;margin-top:.3pt;width:488.75pt;height:710.7pt;z-index:-251658240;visibility:visible">
            <v:imagedata r:id="rId4" o:title=""/>
          </v:shape>
        </w:pict>
      </w:r>
    </w:p>
    <w:p w:rsidR="00BF1D23" w:rsidRDefault="00BF1D23">
      <w:r>
        <w:br w:type="page"/>
      </w:r>
    </w:p>
    <w:p w:rsidR="00BF1D23" w:rsidRDefault="00BF1D23">
      <w:r>
        <w:rPr>
          <w:noProof/>
          <w:lang w:eastAsia="es-AR"/>
        </w:rPr>
        <w:pict>
          <v:shape id="Imagen 2" o:spid="_x0000_s1027" type="#_x0000_t75" style="position:absolute;margin-left:185.55pt;margin-top:.35pt;width:116.75pt;height:641.3pt;z-index:-251659264;visibility:visible">
            <v:imagedata r:id="rId5" o:title=""/>
          </v:shape>
        </w:pict>
      </w:r>
    </w:p>
    <w:sectPr w:rsidR="00BF1D23" w:rsidSect="00BE23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3DA7"/>
    <w:rsid w:val="004C78BC"/>
    <w:rsid w:val="005A3DA7"/>
    <w:rsid w:val="00B660D8"/>
    <w:rsid w:val="00BC0802"/>
    <w:rsid w:val="00BE23D1"/>
    <w:rsid w:val="00BF1D23"/>
    <w:rsid w:val="00F63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3D1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A3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A3D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0</Words>
  <Characters>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</dc:creator>
  <cp:keywords/>
  <dc:description/>
  <cp:lastModifiedBy>Colossus User</cp:lastModifiedBy>
  <cp:revision>2</cp:revision>
  <dcterms:created xsi:type="dcterms:W3CDTF">2010-10-23T15:00:00Z</dcterms:created>
  <dcterms:modified xsi:type="dcterms:W3CDTF">2011-10-10T21:52:00Z</dcterms:modified>
</cp:coreProperties>
</file>